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Content>
        <w:p w14:paraId="349CCA1C" w14:textId="6F3527CB" w:rsidR="00827629" w:rsidRDefault="00800603">
          <w:pPr>
            <w:pStyle w:val="Header"/>
          </w:pPr>
          <w:r>
            <w:rPr>
              <w:noProof/>
              <w:color w:val="00000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685B91" wp14:editId="65448CC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7768082" cy="10058400"/>
                    <wp:effectExtent l="0" t="0" r="4445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768082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DFDCB7" w:themeColor="background2"/>
                                    <w:kern w:val="28"/>
                                    <w:sz w:val="108"/>
                                    <w:szCs w:val="108"/>
                                    <w:lang w:val="es-CU"/>
                                    <w14:ligatures w14:val="standard"/>
                                    <w14:numForm w14:val="oldStyle"/>
                                  </w:rPr>
                                  <w:alias w:val="Title"/>
                                  <w:tag w:val="Title"/>
                                  <w:id w:val="-1519844660"/>
                                  <w:placeholder>
                                    <w:docPart w:val="F02A00C732744D5388626D09669D8089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46722D2" w14:textId="5AC7DA73" w:rsidR="00827629" w:rsidRPr="00FA44CE" w:rsidRDefault="00FA44CE">
                                    <w:pPr>
                                      <w:pStyle w:val="Subtitle"/>
                                      <w:spacing w:before="120"/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:lang w:val="es-CU"/>
                                        <w14:ligatures w14:val="standard"/>
                                        <w14:numForm w14:val="oldStyle"/>
                                      </w:rPr>
                                    </w:pPr>
                                    <w:r w:rsidRPr="00FA44CE"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:lang w:val="es-CU"/>
                                        <w14:ligatures w14:val="standard"/>
                                        <w14:numForm w14:val="oldStyle"/>
                                      </w:rPr>
                                      <w:t xml:space="preserve">Proyecto </w:t>
                                    </w:r>
                                    <w:proofErr w:type="spellStart"/>
                                    <w:r w:rsidRPr="00FA44CE">
                                      <w:rPr>
                                        <w:rFonts w:asciiTheme="majorHAnsi" w:hAnsiTheme="majorHAnsi"/>
                                        <w:color w:val="DFDCB7" w:themeColor="background2"/>
                                        <w:kern w:val="28"/>
                                        <w:sz w:val="108"/>
                                        <w:szCs w:val="108"/>
                                        <w:lang w:val="es-CU"/>
                                        <w14:ligatures w14:val="standard"/>
                                        <w14:numForm w14:val="oldStyle"/>
                                      </w:rPr>
                                      <w:t>Moogle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  <w:lang w:val="es-CU"/>
                                  </w:rPr>
                                  <w:alias w:val="Subtitle"/>
                                  <w:id w:val="-1879006585"/>
                                  <w:placeholder>
                                    <w:docPart w:val="93ED14FC424647B59180B41688AD8E48"/>
                                  </w:placeholder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3AFCDEC" w14:textId="31A6D2C5" w:rsidR="00827629" w:rsidRPr="00FA44CE" w:rsidRDefault="00FA44CE">
                                    <w:pPr>
                                      <w:pStyle w:val="Subtitle"/>
                                      <w:rPr>
                                        <w:color w:val="DFDCB7" w:themeColor="background2"/>
                                        <w:lang w:val="es-CU"/>
                                      </w:rPr>
                                    </w:pPr>
                                    <w:r w:rsidRPr="00FA44CE">
                                      <w:rPr>
                                        <w:color w:val="DFDCB7" w:themeColor="background2"/>
                                        <w:lang w:val="es-CU"/>
                                      </w:rPr>
                                      <w:t>Manual de U</w:t>
                                    </w:r>
                                    <w:r>
                                      <w:rPr>
                                        <w:color w:val="DFDCB7" w:themeColor="background2"/>
                                        <w:lang w:val="es-CU"/>
                                      </w:rPr>
                                      <w:t>so y de Programación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DFDCB7" w:themeColor="background2"/>
                                    <w:sz w:val="28"/>
                                    <w:szCs w:val="28"/>
                                    <w:lang w:val="es-CU"/>
                                  </w:rPr>
                                  <w:alias w:val="Abstract"/>
                                  <w:id w:val="-2111879622"/>
                                  <w:placeholder>
                                    <w:docPart w:val="CC0A3F4061CD4C5AAC82EEF31EC0DA9A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A7BA57B" w14:textId="3EB3A92E" w:rsidR="00827629" w:rsidRPr="00946D68" w:rsidRDefault="00FA44CE">
                                    <w:pPr>
                                      <w:rPr>
                                        <w:color w:val="DFDCB7" w:themeColor="background2"/>
                                        <w:sz w:val="28"/>
                                        <w:szCs w:val="28"/>
                                        <w:lang w:val="es-CU"/>
                                      </w:rPr>
                                    </w:pPr>
                                    <w:r w:rsidRPr="00946D68">
                                      <w:rPr>
                                        <w:color w:val="DFDCB7" w:themeColor="background2"/>
                                        <w:sz w:val="28"/>
                                        <w:szCs w:val="28"/>
                                        <w:lang w:val="es-CU"/>
                                      </w:rPr>
                                      <w:t>Alina María de la Noval Armenteros</w:t>
                                    </w:r>
                                  </w:p>
                                </w:sdtContent>
                              </w:sdt>
                              <w:p w14:paraId="74885C36" w14:textId="77777777" w:rsidR="00827629" w:rsidRPr="00FA44CE" w:rsidRDefault="00827629">
                                <w:pPr>
                                  <w:rPr>
                                    <w:lang w:val="es-C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C685B91" id="Rectangle 16" o:spid="_x0000_s1026" style="position:absolute;margin-left:560.45pt;margin-top:0;width:611.65pt;height:11in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" stroked="f" strokeweight="2pt">
                    <v:fill r:id="rId9" o:title="" recolor="t" rotate="t" type="tile"/>
                    <v:imagedata recolortarget="#6d634b [3122]"/>
                    <v:textbox inset="79.2pt,,21.6pt,223.2p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DFDCB7" w:themeColor="background2"/>
                              <w:kern w:val="28"/>
                              <w:sz w:val="108"/>
                              <w:szCs w:val="108"/>
                              <w:lang w:val="es-CU"/>
                              <w14:ligatures w14:val="standard"/>
                              <w14:numForm w14:val="oldStyle"/>
                            </w:rPr>
                            <w:alias w:val="Title"/>
                            <w:tag w:val="Title"/>
                            <w:id w:val="-1519844660"/>
                            <w:placeholder>
                              <w:docPart w:val="F02A00C732744D5388626D09669D808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46722D2" w14:textId="5AC7DA73" w:rsidR="00827629" w:rsidRPr="00FA44CE" w:rsidRDefault="00FA44CE">
                              <w:pPr>
                                <w:pStyle w:val="Subtitle"/>
                                <w:spacing w:before="120"/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:lang w:val="es-CU"/>
                                  <w14:ligatures w14:val="standard"/>
                                  <w14:numForm w14:val="oldStyle"/>
                                </w:rPr>
                              </w:pPr>
                              <w:r w:rsidRPr="00FA44CE"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:lang w:val="es-CU"/>
                                  <w14:ligatures w14:val="standard"/>
                                  <w14:numForm w14:val="oldStyle"/>
                                </w:rPr>
                                <w:t xml:space="preserve">Proyecto </w:t>
                              </w:r>
                              <w:proofErr w:type="spellStart"/>
                              <w:r w:rsidRPr="00FA44CE">
                                <w:rPr>
                                  <w:rFonts w:asciiTheme="majorHAnsi" w:hAnsiTheme="majorHAnsi"/>
                                  <w:color w:val="DFDCB7" w:themeColor="background2"/>
                                  <w:kern w:val="28"/>
                                  <w:sz w:val="108"/>
                                  <w:szCs w:val="108"/>
                                  <w:lang w:val="es-CU"/>
                                  <w14:ligatures w14:val="standard"/>
                                  <w14:numForm w14:val="oldStyle"/>
                                </w:rPr>
                                <w:t>Moogle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  <w:lang w:val="es-CU"/>
                            </w:rPr>
                            <w:alias w:val="Subtitle"/>
                            <w:id w:val="-1879006585"/>
                            <w:placeholder>
                              <w:docPart w:val="93ED14FC424647B59180B41688AD8E4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3AFCDEC" w14:textId="31A6D2C5" w:rsidR="00827629" w:rsidRPr="00FA44CE" w:rsidRDefault="00FA44CE">
                              <w:pPr>
                                <w:pStyle w:val="Subtitle"/>
                                <w:rPr>
                                  <w:color w:val="DFDCB7" w:themeColor="background2"/>
                                  <w:lang w:val="es-CU"/>
                                </w:rPr>
                              </w:pPr>
                              <w:r w:rsidRPr="00FA44CE">
                                <w:rPr>
                                  <w:color w:val="DFDCB7" w:themeColor="background2"/>
                                  <w:lang w:val="es-CU"/>
                                </w:rPr>
                                <w:t>Manual de U</w:t>
                              </w:r>
                              <w:r>
                                <w:rPr>
                                  <w:color w:val="DFDCB7" w:themeColor="background2"/>
                                  <w:lang w:val="es-CU"/>
                                </w:rPr>
                                <w:t>so y de Programación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DFDCB7" w:themeColor="background2"/>
                              <w:sz w:val="28"/>
                              <w:szCs w:val="28"/>
                              <w:lang w:val="es-CU"/>
                            </w:rPr>
                            <w:alias w:val="Abstract"/>
                            <w:id w:val="-2111879622"/>
                            <w:placeholder>
                              <w:docPart w:val="CC0A3F4061CD4C5AAC82EEF31EC0DA9A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A7BA57B" w14:textId="3EB3A92E" w:rsidR="00827629" w:rsidRPr="00946D68" w:rsidRDefault="00FA44CE">
                              <w:pPr>
                                <w:rPr>
                                  <w:color w:val="DFDCB7" w:themeColor="background2"/>
                                  <w:sz w:val="28"/>
                                  <w:szCs w:val="28"/>
                                  <w:lang w:val="es-CU"/>
                                </w:rPr>
                              </w:pPr>
                              <w:r w:rsidRPr="00946D68">
                                <w:rPr>
                                  <w:color w:val="DFDCB7" w:themeColor="background2"/>
                                  <w:sz w:val="28"/>
                                  <w:szCs w:val="28"/>
                                  <w:lang w:val="es-CU"/>
                                </w:rPr>
                                <w:t>Alina María de la Noval Armenteros</w:t>
                              </w:r>
                            </w:p>
                          </w:sdtContent>
                        </w:sdt>
                        <w:p w14:paraId="74885C36" w14:textId="77777777" w:rsidR="00827629" w:rsidRPr="00FA44CE" w:rsidRDefault="00827629">
                          <w:pPr>
                            <w:rPr>
                              <w:lang w:val="es-CU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7971E0" wp14:editId="7E1283AD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5787CA" w14:textId="77777777" w:rsidR="00827629" w:rsidRDefault="0082762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07971E0" id="Rectangle 12" o:spid="_x0000_s1027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" fillcolor="#dfdcb7 [3214]" stroked="f" strokeweight="2pt">
                    <v:textbox>
                      <w:txbxContent>
                        <w:p w14:paraId="375787CA" w14:textId="77777777" w:rsidR="00827629" w:rsidRDefault="008276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75273DE" wp14:editId="2133D468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C0D545" w14:textId="77777777" w:rsidR="00827629" w:rsidRDefault="00827629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275273DE" id="Rectangle 5" o:spid="_x0000_s1028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Fp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ZtsDWnMJ3tsTo9BDDQ4tYzfn1UAKUKytzjNmXK6RRoznQK7&#10;k3PoBbMz52nLI/Jyz2V/fhN2Pw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LnCUWn7AQAAWwQAAA4AAAAAAAAAAAAAAAAALgIA&#10;AGRycy9lMm9Eb2MueG1sUEsBAi0AFAAGAAgAAAAhAAk5Ny7aAAAABQEAAA8AAAAAAAAAAAAAAAAA&#10;VQQAAGRycy9kb3ducmV2LnhtbFBLBQYAAAAABAAEAPMAAABcBQAAAAA=&#10;" fillcolor="#a9a57c [3204]" stroked="f" strokeweight="2pt">
                    <v:textbox>
                      <w:txbxContent>
                        <w:p w14:paraId="29C0D545" w14:textId="77777777" w:rsidR="00827629" w:rsidRDefault="00827629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E027533" w14:textId="13C7B345" w:rsidR="00827629" w:rsidRDefault="00827629">
          <w:pPr>
            <w:pStyle w:val="Title"/>
          </w:pPr>
        </w:p>
        <w:p w14:paraId="3F572E59" w14:textId="77777777" w:rsidR="00827629" w:rsidRDefault="00000000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lang w:val="es-CU"/>
        </w:rPr>
        <w:id w:val="633372245"/>
        <w:placeholder>
          <w:docPart w:val="9A33D0E2EE9F4FAD82C939C180866071"/>
        </w:placeholder>
        <w:temporary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0E99D9E3" w14:textId="681FE6A2" w:rsidR="00827629" w:rsidRPr="00FA44CE" w:rsidRDefault="00FA44CE">
          <w:pPr>
            <w:pStyle w:val="Title"/>
            <w:rPr>
              <w:lang w:val="es-CU"/>
            </w:rPr>
          </w:pPr>
          <w:r w:rsidRPr="00FA44CE">
            <w:rPr>
              <w:lang w:val="es-CU"/>
            </w:rPr>
            <w:t xml:space="preserve">Proyecto </w:t>
          </w:r>
          <w:proofErr w:type="spellStart"/>
          <w:r w:rsidRPr="00FA44CE">
            <w:rPr>
              <w:lang w:val="es-CU"/>
            </w:rPr>
            <w:t>Moogle</w:t>
          </w:r>
          <w:proofErr w:type="spellEnd"/>
        </w:p>
      </w:sdtContent>
    </w:sdt>
    <w:p w14:paraId="3F488CDE" w14:textId="11AC4006" w:rsidR="00827629" w:rsidRPr="00FA44CE" w:rsidRDefault="00800603">
      <w:pPr>
        <w:pStyle w:val="Subtitle"/>
        <w:rPr>
          <w:lang w:val="es-CU"/>
        </w:rPr>
      </w:pPr>
      <w:r>
        <w:rPr>
          <w:noProof/>
          <w:lang w:eastAsia="ja-JP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989F0D0" wp14:editId="754FF36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551305" cy="10058400"/>
                <wp:effectExtent l="0" t="0" r="0" b="0"/>
                <wp:wrapTight wrapText="bothSides">
                  <wp:wrapPolygon edited="0">
                    <wp:start x="11140" y="0"/>
                    <wp:lineTo x="1857" y="82"/>
                    <wp:lineTo x="796" y="123"/>
                    <wp:lineTo x="796" y="21436"/>
                    <wp:lineTo x="3183" y="21559"/>
                    <wp:lineTo x="11140" y="21559"/>
                    <wp:lineTo x="17241" y="21559"/>
                    <wp:lineTo x="19363" y="21559"/>
                    <wp:lineTo x="20689" y="21314"/>
                    <wp:lineTo x="20689" y="286"/>
                    <wp:lineTo x="19894" y="82"/>
                    <wp:lineTo x="17241" y="0"/>
                    <wp:lineTo x="11140" y="0"/>
                  </wp:wrapPolygon>
                </wp:wrapTight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305" cy="10058400"/>
                          <a:chOff x="0" y="0"/>
                          <a:chExt cx="3339101" cy="10058400"/>
                        </a:xfrm>
                      </wpg:grpSpPr>
                      <wps:wsp>
                        <wps:cNvPr id="92" name="Rectangle 24"/>
                        <wps:cNvSpPr>
                          <a:spLocks/>
                        </wps:cNvSpPr>
                        <wps:spPr>
                          <a:xfrm>
                            <a:off x="1807509" y="0"/>
                            <a:ext cx="836530" cy="100584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4BD3E" w14:textId="77777777" w:rsidR="00827629" w:rsidRDefault="00827629"/>
                          </w:txbxContent>
                        </wps:txbx>
                        <wps:bodyPr rot="0" spcFirstLastPara="0" vertOverflow="overflow" horzOverflow="overflow" vert="horz" wrap="square" lIns="274320" tIns="3108960" rIns="27432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3339101" cy="1005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989F0D0" id="Group 35" o:spid="_x0000_s1029" style="position:absolute;margin-left:70.95pt;margin-top:0;width:122.15pt;height:11in;z-index:-251653120;mso-height-percent:1000;mso-position-horizontal:right;mso-position-horizontal-relative:page;mso-position-vertical:top;mso-position-vertical-relative:page;mso-height-percent:1000" coordsize="3339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">
                <v:rect id="Rectangle 24" o:spid="_x0000_s1030" style="position:absolute;left:18075;width:8365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" fillcolor="#a9a57c [3204]" stroked="f" strokeweight="2pt">
                  <v:textbox inset="21.6pt,244.8pt,21.6pt,14.4pt">
                    <w:txbxContent>
                      <w:p w14:paraId="0834BD3E" w14:textId="77777777" w:rsidR="00827629" w:rsidRDefault="00827629"/>
                    </w:txbxContent>
                  </v:textbox>
                </v:rect>
                <v:rect id="Rectangle 93" o:spid="_x0000_s1031" style="position:absolute;width:33391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" filled="f" stroked="f" strokeweight="2pt"/>
                <w10:wrap type="tight" anchorx="page" anchory="page"/>
              </v:group>
            </w:pict>
          </mc:Fallback>
        </mc:AlternateContent>
      </w:r>
      <w:sdt>
        <w:sdtPr>
          <w:rPr>
            <w:lang w:val="es-CU"/>
          </w:rPr>
          <w:id w:val="1161806749"/>
          <w:placeholder>
            <w:docPart w:val="8BA57695006F4864ACA8BE9F5521DC6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FA44CE" w:rsidRPr="00FA44CE">
            <w:rPr>
              <w:lang w:val="es-CU"/>
            </w:rPr>
            <w:t>Manual de Uso y de Programación</w:t>
          </w:r>
        </w:sdtContent>
      </w:sdt>
    </w:p>
    <w:p w14:paraId="06460FF0" w14:textId="77777777" w:rsidR="003C171F" w:rsidRDefault="003C171F" w:rsidP="002C4CD5">
      <w:pPr>
        <w:rPr>
          <w:sz w:val="24"/>
          <w:szCs w:val="24"/>
          <w:lang w:val="es-CU"/>
        </w:rPr>
      </w:pPr>
    </w:p>
    <w:p w14:paraId="34D26F41" w14:textId="7D0A1149" w:rsidR="00827629" w:rsidRDefault="009A035B" w:rsidP="002C4CD5">
      <w:pPr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¿</w:t>
      </w:r>
      <w:r w:rsidRPr="009A035B">
        <w:rPr>
          <w:sz w:val="24"/>
          <w:szCs w:val="24"/>
          <w:lang w:val="es-CU"/>
        </w:rPr>
        <w:t>Cómo trabajar con esta a</w:t>
      </w:r>
      <w:r>
        <w:rPr>
          <w:sz w:val="24"/>
          <w:szCs w:val="24"/>
          <w:lang w:val="es-CU"/>
        </w:rPr>
        <w:t>plicación?</w:t>
      </w:r>
    </w:p>
    <w:p w14:paraId="50985F78" w14:textId="6143FF6A" w:rsidR="009A035B" w:rsidRDefault="009A035B" w:rsidP="002C4CD5">
      <w:pPr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Al ejecutar el proyecto, aparece en pantalla </w:t>
      </w:r>
      <w:r w:rsidR="003C171F">
        <w:rPr>
          <w:sz w:val="24"/>
          <w:szCs w:val="24"/>
          <w:lang w:val="es-CU"/>
        </w:rPr>
        <w:t>una página con la siguiente imagen:</w:t>
      </w:r>
    </w:p>
    <w:p w14:paraId="08AA72E8" w14:textId="0E3F89F8" w:rsidR="003C171F" w:rsidRDefault="00150530" w:rsidP="00D5504E">
      <w:pPr>
        <w:jc w:val="center"/>
        <w:rPr>
          <w:sz w:val="24"/>
          <w:szCs w:val="24"/>
          <w:lang w:val="es-CU"/>
        </w:rPr>
      </w:pPr>
      <w:r>
        <w:rPr>
          <w:noProof/>
          <w:sz w:val="24"/>
          <w:szCs w:val="24"/>
          <w:lang w:val="es-CU"/>
        </w:rPr>
        <w:drawing>
          <wp:inline distT="0" distB="0" distL="0" distR="0" wp14:anchorId="6ABEB07A" wp14:editId="287B815D">
            <wp:extent cx="4763770" cy="1508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962" cy="151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39053" w14:textId="51FB56C5" w:rsidR="003C171F" w:rsidRDefault="003C171F" w:rsidP="002C4CD5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Para comenzar a realizar las búsquedas se debe teclear en el cuadro de texto </w:t>
      </w:r>
      <w:r w:rsidR="00AC0259">
        <w:rPr>
          <w:sz w:val="24"/>
          <w:szCs w:val="24"/>
          <w:lang w:val="es-CU"/>
        </w:rPr>
        <w:t>la consulta que se desea buscar si existe en alguno de los archivos que se tienen a disposición.</w:t>
      </w:r>
    </w:p>
    <w:p w14:paraId="323CAFEA" w14:textId="2387A254" w:rsidR="00AC0259" w:rsidRDefault="00AC0259" w:rsidP="002C4CD5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Luego de entrar el texto a buscar se debe dar con el </w:t>
      </w:r>
      <w:proofErr w:type="spellStart"/>
      <w:r>
        <w:rPr>
          <w:sz w:val="24"/>
          <w:szCs w:val="24"/>
          <w:lang w:val="es-CU"/>
        </w:rPr>
        <w:t>click</w:t>
      </w:r>
      <w:proofErr w:type="spellEnd"/>
      <w:r>
        <w:rPr>
          <w:sz w:val="24"/>
          <w:szCs w:val="24"/>
          <w:lang w:val="es-CU"/>
        </w:rPr>
        <w:t xml:space="preserve"> del mouse en el botón Buscar para que el sistema ejecute la búsqueda.</w:t>
      </w:r>
    </w:p>
    <w:p w14:paraId="256B377A" w14:textId="532D445D" w:rsidR="00B36EB0" w:rsidRDefault="00150530" w:rsidP="00150530">
      <w:pPr>
        <w:jc w:val="center"/>
        <w:rPr>
          <w:sz w:val="24"/>
          <w:szCs w:val="24"/>
          <w:lang w:val="es-CU"/>
        </w:rPr>
      </w:pPr>
      <w:r>
        <w:rPr>
          <w:noProof/>
        </w:rPr>
        <w:drawing>
          <wp:inline distT="0" distB="0" distL="0" distR="0" wp14:anchorId="5170FBFC" wp14:editId="202D5C60">
            <wp:extent cx="4965192" cy="1654175"/>
            <wp:effectExtent l="0" t="0" r="698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E0E1" w14:textId="0099615B" w:rsidR="00B36EB0" w:rsidRDefault="00B36EB0" w:rsidP="002C4CD5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Luego de unos segundos se muestra en el extremo</w:t>
      </w:r>
      <w:r w:rsidR="00800603">
        <w:rPr>
          <w:sz w:val="24"/>
          <w:szCs w:val="24"/>
          <w:lang w:val="es-CU"/>
        </w:rPr>
        <w:t xml:space="preserve"> derecho el listado de los ficheros que contienen las palabras que se entraron en el texto de búsqueda. Estos ficheros se muestran descendentemente según el peso de las palabras </w:t>
      </w:r>
      <w:r w:rsidR="00800603">
        <w:rPr>
          <w:sz w:val="24"/>
          <w:szCs w:val="24"/>
          <w:lang w:val="es-CU"/>
        </w:rPr>
        <w:lastRenderedPageBreak/>
        <w:t>buscadas en los ficheros predefinidos. Se mostrarán siempre los c</w:t>
      </w:r>
      <w:r w:rsidR="003C4639">
        <w:rPr>
          <w:sz w:val="24"/>
          <w:szCs w:val="24"/>
          <w:lang w:val="es-CU"/>
        </w:rPr>
        <w:t>inco</w:t>
      </w:r>
      <w:r w:rsidR="00800603">
        <w:rPr>
          <w:sz w:val="24"/>
          <w:szCs w:val="24"/>
          <w:lang w:val="es-CU"/>
        </w:rPr>
        <w:t xml:space="preserve"> primeros ficheros. </w:t>
      </w:r>
    </w:p>
    <w:p w14:paraId="3727255C" w14:textId="23E4F0D0" w:rsidR="00800603" w:rsidRDefault="00800603" w:rsidP="002C4CD5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Debajo del nombre del fichero se muestra un fragmento del fichero donde se encuentra el texto buscado.</w:t>
      </w:r>
    </w:p>
    <w:p w14:paraId="20F73135" w14:textId="4CA57EE3" w:rsidR="00BF362A" w:rsidRDefault="00BF362A" w:rsidP="00BF362A">
      <w:pPr>
        <w:rPr>
          <w:sz w:val="24"/>
          <w:szCs w:val="24"/>
          <w:lang w:val="es-CU"/>
        </w:rPr>
      </w:pPr>
      <w:r>
        <w:rPr>
          <w:noProof/>
        </w:rPr>
        <w:drawing>
          <wp:inline distT="0" distB="0" distL="0" distR="0" wp14:anchorId="0401B64A" wp14:editId="032ECA93">
            <wp:extent cx="5715000" cy="326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9794" cy="327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DA32" w14:textId="2F29A8A6" w:rsidR="00827629" w:rsidRDefault="00800603" w:rsidP="00227BD9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Si cuando se </w:t>
      </w:r>
      <w:r w:rsidR="003C4639">
        <w:rPr>
          <w:sz w:val="24"/>
          <w:szCs w:val="24"/>
          <w:lang w:val="es-CU"/>
        </w:rPr>
        <w:t>escribe</w:t>
      </w:r>
      <w:r>
        <w:rPr>
          <w:sz w:val="24"/>
          <w:szCs w:val="24"/>
          <w:lang w:val="es-CU"/>
        </w:rPr>
        <w:t xml:space="preserve"> el texto de búsqueda contiene alguna palabra mal escrita o que no existe en los ficheros que se tienen predeterminados, el sistema mostrará una sugerencia</w:t>
      </w:r>
      <w:r w:rsidR="00227BD9">
        <w:rPr>
          <w:sz w:val="24"/>
          <w:szCs w:val="24"/>
          <w:lang w:val="es-CU"/>
        </w:rPr>
        <w:t>.</w:t>
      </w:r>
    </w:p>
    <w:p w14:paraId="33033D09" w14:textId="38DD6C1E" w:rsidR="00227BD9" w:rsidRDefault="0033066D" w:rsidP="00227BD9">
      <w:pPr>
        <w:jc w:val="both"/>
        <w:rPr>
          <w:lang w:val="es-CU"/>
        </w:rPr>
      </w:pPr>
      <w:r>
        <w:rPr>
          <w:noProof/>
          <w:lang w:val="es-CU"/>
        </w:rPr>
        <w:drawing>
          <wp:inline distT="0" distB="0" distL="0" distR="0" wp14:anchorId="100D91FD" wp14:editId="2C0301AC">
            <wp:extent cx="4700270" cy="206629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9723" w14:textId="0F1C4805" w:rsidR="0033066D" w:rsidRDefault="0033066D" w:rsidP="00227BD9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lastRenderedPageBreak/>
        <w:t>Se puede entonces presionar con el mouse sobre la sugerencia (el texto subrayado y en azul) y entonces el sistema vuelve a hacer la búsqueda, ahora con dicho texto.</w:t>
      </w:r>
    </w:p>
    <w:p w14:paraId="3D98E6DC" w14:textId="191FCBCE" w:rsidR="0033066D" w:rsidRDefault="0033066D" w:rsidP="00227BD9">
      <w:pPr>
        <w:jc w:val="both"/>
        <w:rPr>
          <w:sz w:val="24"/>
          <w:szCs w:val="24"/>
          <w:lang w:val="es-CU"/>
        </w:rPr>
      </w:pPr>
      <w:r>
        <w:rPr>
          <w:noProof/>
        </w:rPr>
        <w:drawing>
          <wp:inline distT="0" distB="0" distL="0" distR="0" wp14:anchorId="5D9BFDCF" wp14:editId="4EDE73F4">
            <wp:extent cx="5522595" cy="2907792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3890" w14:textId="3CC818EC" w:rsidR="0033066D" w:rsidRDefault="00684EE6" w:rsidP="00227BD9">
      <w:p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Para lograr este desempeño del sistema, hubo que realizar un trabajo de desarrollo y codificación. Las características de este desarrollo son las siguientes</w:t>
      </w:r>
      <w:r w:rsidR="00F657F3">
        <w:rPr>
          <w:sz w:val="24"/>
          <w:szCs w:val="24"/>
          <w:lang w:val="es-CU"/>
        </w:rPr>
        <w:t>:</w:t>
      </w:r>
    </w:p>
    <w:p w14:paraId="6370E6F4" w14:textId="46AC0C6B" w:rsidR="00F657F3" w:rsidRDefault="000237AC" w:rsidP="000237A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Primero se guarda en una variable el directorio actual sobre el que se está ejecutando el aplicativo, y en ese camino es donde se encuentra la carpeta </w:t>
      </w:r>
      <w:r w:rsidR="00445979">
        <w:rPr>
          <w:sz w:val="24"/>
          <w:szCs w:val="24"/>
          <w:lang w:val="es-CU"/>
        </w:rPr>
        <w:t>C</w:t>
      </w:r>
      <w:r>
        <w:rPr>
          <w:sz w:val="24"/>
          <w:szCs w:val="24"/>
          <w:lang w:val="es-CU"/>
        </w:rPr>
        <w:t>ontent que es la que contiene los ficheros .</w:t>
      </w:r>
      <w:proofErr w:type="spellStart"/>
      <w:r>
        <w:rPr>
          <w:sz w:val="24"/>
          <w:szCs w:val="24"/>
          <w:lang w:val="es-CU"/>
        </w:rPr>
        <w:t>txt</w:t>
      </w:r>
      <w:proofErr w:type="spellEnd"/>
      <w:r>
        <w:rPr>
          <w:sz w:val="24"/>
          <w:szCs w:val="24"/>
          <w:lang w:val="es-CU"/>
        </w:rPr>
        <w:t xml:space="preserve"> sobre los cuáles se realizará la búsqueda.</w:t>
      </w:r>
    </w:p>
    <w:p w14:paraId="68D1743B" w14:textId="47CF8E44" w:rsidR="000237AC" w:rsidRDefault="000237AC" w:rsidP="000237A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Estos ficheros se leen y se guardan en un arreglo.</w:t>
      </w:r>
    </w:p>
    <w:p w14:paraId="00919B4D" w14:textId="0B5512A1" w:rsidR="000237AC" w:rsidRDefault="000237AC" w:rsidP="000237A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Se recorre este arreglo y fichero a fichero se guarda el contenido del mismo en un </w:t>
      </w:r>
      <w:proofErr w:type="spellStart"/>
      <w:r>
        <w:rPr>
          <w:sz w:val="24"/>
          <w:szCs w:val="24"/>
          <w:lang w:val="es-CU"/>
        </w:rPr>
        <w:t>string</w:t>
      </w:r>
      <w:proofErr w:type="spellEnd"/>
      <w:r>
        <w:rPr>
          <w:sz w:val="24"/>
          <w:szCs w:val="24"/>
          <w:lang w:val="es-CU"/>
        </w:rPr>
        <w:t>.</w:t>
      </w:r>
    </w:p>
    <w:p w14:paraId="59B85AF7" w14:textId="52CB7234" w:rsidR="000237AC" w:rsidRDefault="000237AC" w:rsidP="000237A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Ese </w:t>
      </w:r>
      <w:proofErr w:type="spellStart"/>
      <w:r>
        <w:rPr>
          <w:sz w:val="24"/>
          <w:szCs w:val="24"/>
          <w:lang w:val="es-CU"/>
        </w:rPr>
        <w:t>string</w:t>
      </w:r>
      <w:proofErr w:type="spellEnd"/>
      <w:r>
        <w:rPr>
          <w:sz w:val="24"/>
          <w:szCs w:val="24"/>
          <w:lang w:val="es-CU"/>
        </w:rPr>
        <w:t xml:space="preserve"> se convierte a minúscula y se normaliza (se le quitan los acentos, caracteres especiales, espacios en blanco, signos de puntuación, </w:t>
      </w:r>
      <w:proofErr w:type="spellStart"/>
      <w:r>
        <w:rPr>
          <w:sz w:val="24"/>
          <w:szCs w:val="24"/>
          <w:lang w:val="es-CU"/>
        </w:rPr>
        <w:t>etc</w:t>
      </w:r>
      <w:proofErr w:type="spellEnd"/>
      <w:r>
        <w:rPr>
          <w:sz w:val="24"/>
          <w:szCs w:val="24"/>
          <w:lang w:val="es-CU"/>
        </w:rPr>
        <w:t>) y se separa por palabras, las cuáles se guardan en un arreglo.</w:t>
      </w:r>
    </w:p>
    <w:p w14:paraId="61E9213C" w14:textId="26ED270C" w:rsidR="000237AC" w:rsidRDefault="000237AC" w:rsidP="000237AC">
      <w:pPr>
        <w:pStyle w:val="ListParagraph"/>
        <w:ind w:firstLine="0"/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Los métodos que </w:t>
      </w:r>
      <w:r w:rsidR="00EA3FED">
        <w:rPr>
          <w:sz w:val="24"/>
          <w:szCs w:val="24"/>
          <w:lang w:val="es-CU"/>
        </w:rPr>
        <w:t xml:space="preserve">leen el contenido del fichero y lo normalizan se encuentran en la clase </w:t>
      </w:r>
      <w:proofErr w:type="spellStart"/>
      <w:r w:rsidR="00EA3FED">
        <w:rPr>
          <w:sz w:val="24"/>
          <w:szCs w:val="24"/>
          <w:lang w:val="es-CU"/>
        </w:rPr>
        <w:t>Document</w:t>
      </w:r>
      <w:proofErr w:type="spellEnd"/>
      <w:r w:rsidR="00EA3FED">
        <w:rPr>
          <w:sz w:val="24"/>
          <w:szCs w:val="24"/>
          <w:lang w:val="es-CU"/>
        </w:rPr>
        <w:t xml:space="preserve">. </w:t>
      </w:r>
    </w:p>
    <w:p w14:paraId="3FD5D989" w14:textId="0CACA339" w:rsidR="000237AC" w:rsidRDefault="00EA3FED" w:rsidP="000237A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Después se recorre este arreglo palabra a palabra y se va contando la cantidad de veces que aparecen en el texto y se guarda en un diccionario dicha relación.</w:t>
      </w:r>
    </w:p>
    <w:p w14:paraId="55FE76FB" w14:textId="25DA934E" w:rsidR="00EA3FED" w:rsidRDefault="00EA3FED" w:rsidP="00EA3FED">
      <w:pPr>
        <w:pStyle w:val="ListParagraph"/>
        <w:ind w:firstLine="0"/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A su vez estos diccionarios que se van creando por cada fichero se insertan en una lista.</w:t>
      </w:r>
    </w:p>
    <w:p w14:paraId="64CFA2FD" w14:textId="26E2193C" w:rsidR="00EA3FED" w:rsidRDefault="00801440" w:rsidP="000237AC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lastRenderedPageBreak/>
        <w:t>Posteriormente</w:t>
      </w:r>
      <w:r w:rsidR="00C07E87">
        <w:rPr>
          <w:sz w:val="24"/>
          <w:szCs w:val="24"/>
          <w:lang w:val="es-CU"/>
        </w:rPr>
        <w:t xml:space="preserve"> se crea la matriz TFIDF con los pesos de las palabras de cada fichero. </w:t>
      </w:r>
    </w:p>
    <w:p w14:paraId="63AED3E5" w14:textId="28AC11B7" w:rsidR="00C07E87" w:rsidRDefault="00C07E87" w:rsidP="00C07E87">
      <w:pPr>
        <w:pStyle w:val="ListParagraph"/>
        <w:ind w:firstLine="0"/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Para esto se crea la clase </w:t>
      </w:r>
      <w:proofErr w:type="spellStart"/>
      <w:r>
        <w:rPr>
          <w:sz w:val="24"/>
          <w:szCs w:val="24"/>
          <w:lang w:val="es-CU"/>
        </w:rPr>
        <w:t>TFidfCalculator</w:t>
      </w:r>
      <w:proofErr w:type="spellEnd"/>
      <w:r>
        <w:rPr>
          <w:sz w:val="24"/>
          <w:szCs w:val="24"/>
          <w:lang w:val="es-CU"/>
        </w:rPr>
        <w:t xml:space="preserve"> que contiene los métodos para calcular los parámetros que son necesarios para llevar </w:t>
      </w:r>
      <w:r w:rsidR="00801440">
        <w:rPr>
          <w:sz w:val="24"/>
          <w:szCs w:val="24"/>
          <w:lang w:val="es-CU"/>
        </w:rPr>
        <w:t>a</w:t>
      </w:r>
      <w:r>
        <w:rPr>
          <w:sz w:val="24"/>
          <w:szCs w:val="24"/>
          <w:lang w:val="es-CU"/>
        </w:rPr>
        <w:t xml:space="preserve"> cabo</w:t>
      </w:r>
      <w:r w:rsidR="00801440">
        <w:rPr>
          <w:sz w:val="24"/>
          <w:szCs w:val="24"/>
          <w:lang w:val="es-CU"/>
        </w:rPr>
        <w:t xml:space="preserve"> los cálculos de los pesos para poder llenar la matriz, la cuál se llena también dentro de esta clase a partir de un método desarrollado para ello.</w:t>
      </w:r>
    </w:p>
    <w:p w14:paraId="6C304F5A" w14:textId="54C67C29" w:rsidR="00FF7C5F" w:rsidRDefault="00FF7C5F" w:rsidP="00FF7C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Después con la </w:t>
      </w:r>
      <w:proofErr w:type="spellStart"/>
      <w:r>
        <w:rPr>
          <w:sz w:val="24"/>
          <w:szCs w:val="24"/>
          <w:lang w:val="es-CU"/>
        </w:rPr>
        <w:t>query</w:t>
      </w:r>
      <w:proofErr w:type="spellEnd"/>
      <w:r>
        <w:rPr>
          <w:sz w:val="24"/>
          <w:szCs w:val="24"/>
          <w:lang w:val="es-CU"/>
        </w:rPr>
        <w:t xml:space="preserve"> se hace algo similar.</w:t>
      </w:r>
    </w:p>
    <w:p w14:paraId="5D960E1B" w14:textId="3074AC23" w:rsidR="00FF7C5F" w:rsidRDefault="00FF7C5F" w:rsidP="00FF7C5F">
      <w:pPr>
        <w:pStyle w:val="ListParagraph"/>
        <w:ind w:firstLine="0"/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Se crea un diccionario donde se guardan las palabras de la </w:t>
      </w:r>
      <w:proofErr w:type="spellStart"/>
      <w:r>
        <w:rPr>
          <w:sz w:val="24"/>
          <w:szCs w:val="24"/>
          <w:lang w:val="es-CU"/>
        </w:rPr>
        <w:t>query</w:t>
      </w:r>
      <w:proofErr w:type="spellEnd"/>
      <w:r>
        <w:rPr>
          <w:sz w:val="24"/>
          <w:szCs w:val="24"/>
          <w:lang w:val="es-CU"/>
        </w:rPr>
        <w:t xml:space="preserve"> y la cantidad de veces que aparecen en la misma.</w:t>
      </w:r>
    </w:p>
    <w:p w14:paraId="06FC7CA8" w14:textId="5690F07E" w:rsidR="00FF7C5F" w:rsidRDefault="00FF7C5F" w:rsidP="00FF7C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Se calcula entonces el peso de las palabras de la </w:t>
      </w:r>
      <w:proofErr w:type="spellStart"/>
      <w:r>
        <w:rPr>
          <w:sz w:val="24"/>
          <w:szCs w:val="24"/>
          <w:lang w:val="es-CU"/>
        </w:rPr>
        <w:t>query</w:t>
      </w:r>
      <w:proofErr w:type="spellEnd"/>
      <w:r>
        <w:rPr>
          <w:sz w:val="24"/>
          <w:szCs w:val="24"/>
          <w:lang w:val="es-CU"/>
        </w:rPr>
        <w:t xml:space="preserve"> y se llena otro diccionario con dicha información.</w:t>
      </w:r>
    </w:p>
    <w:p w14:paraId="1166E83E" w14:textId="39C8A96C" w:rsidR="00B2553A" w:rsidRDefault="00B2553A" w:rsidP="00FF7C5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A </w:t>
      </w:r>
      <w:r w:rsidR="008E67C6">
        <w:rPr>
          <w:sz w:val="24"/>
          <w:szCs w:val="24"/>
          <w:lang w:val="es-CU"/>
        </w:rPr>
        <w:t>continuación,</w:t>
      </w:r>
      <w:r>
        <w:rPr>
          <w:sz w:val="24"/>
          <w:szCs w:val="24"/>
          <w:lang w:val="es-CU"/>
        </w:rPr>
        <w:t xml:space="preserve"> se recorre la matriz que contiene los pesos de las palabras </w:t>
      </w:r>
      <w:r w:rsidR="00445979">
        <w:rPr>
          <w:sz w:val="24"/>
          <w:szCs w:val="24"/>
          <w:lang w:val="es-CU"/>
        </w:rPr>
        <w:t xml:space="preserve">de los documentos </w:t>
      </w:r>
      <w:r>
        <w:rPr>
          <w:sz w:val="24"/>
          <w:szCs w:val="24"/>
          <w:lang w:val="es-CU"/>
        </w:rPr>
        <w:t xml:space="preserve">y </w:t>
      </w:r>
      <w:r w:rsidR="00445979">
        <w:rPr>
          <w:sz w:val="24"/>
          <w:szCs w:val="24"/>
          <w:lang w:val="es-CU"/>
        </w:rPr>
        <w:t xml:space="preserve">junto con los pesos de las palabras de la </w:t>
      </w:r>
      <w:proofErr w:type="spellStart"/>
      <w:r w:rsidR="00445979">
        <w:rPr>
          <w:sz w:val="24"/>
          <w:szCs w:val="24"/>
          <w:lang w:val="es-CU"/>
        </w:rPr>
        <w:t>query</w:t>
      </w:r>
      <w:proofErr w:type="spellEnd"/>
      <w:r w:rsidR="00445979">
        <w:rPr>
          <w:sz w:val="24"/>
          <w:szCs w:val="24"/>
          <w:lang w:val="es-CU"/>
        </w:rPr>
        <w:t xml:space="preserve"> </w:t>
      </w:r>
      <w:r>
        <w:rPr>
          <w:sz w:val="24"/>
          <w:szCs w:val="24"/>
          <w:lang w:val="es-CU"/>
        </w:rPr>
        <w:t>se calcula a partir de la fórmula de similitud de coseno</w:t>
      </w:r>
      <w:r w:rsidR="00DD3B3D">
        <w:rPr>
          <w:sz w:val="24"/>
          <w:szCs w:val="24"/>
          <w:lang w:val="es-CU"/>
        </w:rPr>
        <w:t xml:space="preserve">, </w:t>
      </w:r>
      <w:r>
        <w:rPr>
          <w:sz w:val="24"/>
          <w:szCs w:val="24"/>
          <w:lang w:val="es-CU"/>
        </w:rPr>
        <w:t>el score</w:t>
      </w:r>
      <w:r w:rsidR="00DD3B3D">
        <w:rPr>
          <w:sz w:val="24"/>
          <w:szCs w:val="24"/>
          <w:lang w:val="es-CU"/>
        </w:rPr>
        <w:t xml:space="preserve"> de cada palabra</w:t>
      </w:r>
      <w:r>
        <w:rPr>
          <w:sz w:val="24"/>
          <w:szCs w:val="24"/>
          <w:lang w:val="es-CU"/>
        </w:rPr>
        <w:t>.</w:t>
      </w:r>
    </w:p>
    <w:p w14:paraId="256D392E" w14:textId="7DFEA951" w:rsidR="00DD3B3D" w:rsidRDefault="00DD3B3D" w:rsidP="00DD3B3D">
      <w:pPr>
        <w:pStyle w:val="ListParagraph"/>
        <w:ind w:firstLine="0"/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Con esta información se llena un diccionario</w:t>
      </w:r>
      <w:r w:rsidR="003C4639">
        <w:rPr>
          <w:sz w:val="24"/>
          <w:szCs w:val="24"/>
          <w:lang w:val="es-CU"/>
        </w:rPr>
        <w:t xml:space="preserve"> que tiene como llave los documentos y como valor su correspondiente score</w:t>
      </w:r>
      <w:r>
        <w:rPr>
          <w:sz w:val="24"/>
          <w:szCs w:val="24"/>
          <w:lang w:val="es-CU"/>
        </w:rPr>
        <w:t>.</w:t>
      </w:r>
    </w:p>
    <w:p w14:paraId="71B5EAAD" w14:textId="62F6ABD6" w:rsidR="0067324E" w:rsidRDefault="007F6A55" w:rsidP="0067324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Para poder devolver los ficheros que más alto score poseen, se ordena este diccionario descendentemente. Se recorren entonces los c</w:t>
      </w:r>
      <w:r w:rsidR="00F02029">
        <w:rPr>
          <w:sz w:val="24"/>
          <w:szCs w:val="24"/>
          <w:lang w:val="es-CU"/>
        </w:rPr>
        <w:t xml:space="preserve">inco </w:t>
      </w:r>
      <w:r>
        <w:rPr>
          <w:sz w:val="24"/>
          <w:szCs w:val="24"/>
          <w:lang w:val="es-CU"/>
        </w:rPr>
        <w:t>ficheros de más alto score, que son los que se van a mostrar.</w:t>
      </w:r>
    </w:p>
    <w:p w14:paraId="25357F8A" w14:textId="288C0D3D" w:rsidR="007F6A55" w:rsidRDefault="007F6A55" w:rsidP="0067324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>De estos ficheros se recorren cada una de sus palabras ordenadas descendentemente por su peso y se trabaja con aquellas que tienen peso superior a 20 (cálculo estimado que permite desestimar las palabras sin interés como los artículos, preposiciones</w:t>
      </w:r>
      <w:r w:rsidR="00617F84">
        <w:rPr>
          <w:sz w:val="24"/>
          <w:szCs w:val="24"/>
          <w:lang w:val="es-CU"/>
        </w:rPr>
        <w:t xml:space="preserve"> y otras</w:t>
      </w:r>
      <w:r>
        <w:rPr>
          <w:sz w:val="24"/>
          <w:szCs w:val="24"/>
          <w:lang w:val="es-CU"/>
        </w:rPr>
        <w:t>)</w:t>
      </w:r>
    </w:p>
    <w:p w14:paraId="3EE82A88" w14:textId="0AA94326" w:rsidR="007F6A55" w:rsidRDefault="007F6A55" w:rsidP="0067324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Se buscan estas palabras en el texto del fichero y se devuelve un fragmento del mismo (o </w:t>
      </w:r>
      <w:proofErr w:type="spellStart"/>
      <w:r>
        <w:rPr>
          <w:sz w:val="24"/>
          <w:szCs w:val="24"/>
          <w:lang w:val="es-CU"/>
        </w:rPr>
        <w:t>snippe</w:t>
      </w:r>
      <w:r w:rsidR="00F02029">
        <w:rPr>
          <w:sz w:val="24"/>
          <w:szCs w:val="24"/>
          <w:lang w:val="es-CU"/>
        </w:rPr>
        <w:t>t</w:t>
      </w:r>
      <w:proofErr w:type="spellEnd"/>
      <w:r>
        <w:rPr>
          <w:sz w:val="24"/>
          <w:szCs w:val="24"/>
          <w:lang w:val="es-CU"/>
        </w:rPr>
        <w:t>). Para esto se toma el texto desde dónde aparece dicha palabra hasta el punto más cercano a la misma.</w:t>
      </w:r>
    </w:p>
    <w:p w14:paraId="75FFEAAA" w14:textId="0A5C6DFB" w:rsidR="00CB504D" w:rsidRDefault="00CB504D" w:rsidP="0067324E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Por </w:t>
      </w:r>
      <w:r w:rsidR="008D1708">
        <w:rPr>
          <w:sz w:val="24"/>
          <w:szCs w:val="24"/>
          <w:lang w:val="es-CU"/>
        </w:rPr>
        <w:t>último,</w:t>
      </w:r>
      <w:r>
        <w:rPr>
          <w:sz w:val="24"/>
          <w:szCs w:val="24"/>
          <w:lang w:val="es-CU"/>
        </w:rPr>
        <w:t xml:space="preserve"> se desarrolló lo referente a la sugerencia. Para esto se creó una clase </w:t>
      </w:r>
      <w:proofErr w:type="spellStart"/>
      <w:r>
        <w:rPr>
          <w:sz w:val="24"/>
          <w:szCs w:val="24"/>
          <w:lang w:val="es-CU"/>
        </w:rPr>
        <w:t>CrearSugerencia</w:t>
      </w:r>
      <w:proofErr w:type="spellEnd"/>
      <w:r>
        <w:rPr>
          <w:sz w:val="24"/>
          <w:szCs w:val="24"/>
          <w:lang w:val="es-CU"/>
        </w:rPr>
        <w:t xml:space="preserve"> que contiene un método que obtiene la palabra que más se asemeja a la entrada por el usuario. </w:t>
      </w:r>
    </w:p>
    <w:p w14:paraId="60352D3A" w14:textId="50222089" w:rsidR="00801440" w:rsidRDefault="00CB504D" w:rsidP="00C07E87">
      <w:pPr>
        <w:pStyle w:val="ListParagraph"/>
        <w:ind w:firstLine="0"/>
        <w:jc w:val="both"/>
        <w:rPr>
          <w:sz w:val="24"/>
          <w:szCs w:val="24"/>
          <w:lang w:val="es-CU"/>
        </w:rPr>
      </w:pPr>
      <w:r>
        <w:rPr>
          <w:sz w:val="24"/>
          <w:szCs w:val="24"/>
          <w:lang w:val="es-CU"/>
        </w:rPr>
        <w:t xml:space="preserve">Esto lo hace recorriendo la lista de todas las palabras que existen en todos los ficheros, y comparando cada letra de estas palabras con cada letra de la palabra entrada por el usuario. Si no coincide la letra pues busca cuál </w:t>
      </w:r>
      <w:r w:rsidR="008E67C6">
        <w:rPr>
          <w:sz w:val="24"/>
          <w:szCs w:val="24"/>
          <w:lang w:val="es-CU"/>
        </w:rPr>
        <w:t>sería la</w:t>
      </w:r>
      <w:r w:rsidR="001B7564">
        <w:rPr>
          <w:sz w:val="24"/>
          <w:szCs w:val="24"/>
          <w:lang w:val="es-CU"/>
        </w:rPr>
        <w:t xml:space="preserve"> palabra con menor distancia (menos cambios de letras) y esa es la que debería ser la más similar y es entonces la que se devuelve.</w:t>
      </w:r>
    </w:p>
    <w:sectPr w:rsidR="00801440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8692" w14:textId="77777777" w:rsidR="00315829" w:rsidRDefault="00315829">
      <w:pPr>
        <w:spacing w:after="0" w:line="240" w:lineRule="auto"/>
      </w:pPr>
      <w:r>
        <w:separator/>
      </w:r>
    </w:p>
  </w:endnote>
  <w:endnote w:type="continuationSeparator" w:id="0">
    <w:p w14:paraId="51D90B00" w14:textId="77777777" w:rsidR="00315829" w:rsidRDefault="00315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F875" w14:textId="77777777" w:rsidR="00827629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2EEF7892" wp14:editId="33F1517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592AC6A" w14:textId="77777777" w:rsidR="00827629" w:rsidRDefault="008276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EEF7892" id="_x0000_s103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G5aerc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2592AC6A" w14:textId="77777777" w:rsidR="00827629" w:rsidRDefault="008276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BCEB5DE" wp14:editId="5423E09C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94F727" w14:textId="77777777" w:rsidR="00827629" w:rsidRDefault="008276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BCEB5DE" id="_x0000_s1039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GMM0gD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14:paraId="5394F727" w14:textId="77777777" w:rsidR="00827629" w:rsidRDefault="0082762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F6CAE23" wp14:editId="0761836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BD3C90C" w14:textId="77777777" w:rsidR="00827629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6CAE23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40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EY3SO5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14:paraId="1BD3C90C" w14:textId="77777777" w:rsidR="00827629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CDE6" w14:textId="77777777" w:rsidR="00827629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2F9F415" wp14:editId="0A15AD4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57B325" w14:textId="77777777" w:rsidR="00827629" w:rsidRDefault="008276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2F9F415" id="_x0000_s104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4257B325" w14:textId="77777777" w:rsidR="00827629" w:rsidRDefault="008276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CA59352" wp14:editId="7711ADC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535A79" w14:textId="77777777" w:rsidR="00827629" w:rsidRDefault="008276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CA59352" id="_x0000_s1042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14:paraId="11535A79" w14:textId="77777777" w:rsidR="00827629" w:rsidRDefault="00827629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C443781" wp14:editId="60124114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564AB709" w14:textId="77777777" w:rsidR="00827629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443781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3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" filled="t" fillcolor="#a9a57c [3204]" strokecolor="white [3212]" strokeweight="1pt">
              <v:path arrowok="t"/>
              <v:textbox inset="0,,0">
                <w:txbxContent>
                  <w:p w14:paraId="564AB709" w14:textId="77777777" w:rsidR="00827629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6F2E" w14:textId="77777777" w:rsidR="00315829" w:rsidRDefault="00315829">
      <w:pPr>
        <w:spacing w:after="0" w:line="240" w:lineRule="auto"/>
      </w:pPr>
      <w:r>
        <w:separator/>
      </w:r>
    </w:p>
  </w:footnote>
  <w:footnote w:type="continuationSeparator" w:id="0">
    <w:p w14:paraId="1E56E1E5" w14:textId="77777777" w:rsidR="00315829" w:rsidRDefault="00315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E068" w14:textId="77777777" w:rsidR="00827629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916D0A4" wp14:editId="4B4ECA77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8597A767BC694C91A24D545640B2180B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C6C203" w14:textId="656DE93E" w:rsidR="00827629" w:rsidRDefault="00FA4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Proyecto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Moogle</w:t>
                              </w:r>
                              <w:proofErr w:type="spellEnd"/>
                            </w:p>
                          </w:sdtContent>
                        </w:sdt>
                        <w:p w14:paraId="030DB819" w14:textId="77777777" w:rsidR="00827629" w:rsidRDefault="0082762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916D0A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2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8597A767BC694C91A24D545640B2180B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BC6C203" w14:textId="656DE93E" w:rsidR="00827629" w:rsidRDefault="00FA4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Proyecto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Moogle</w:t>
                        </w:r>
                        <w:proofErr w:type="spellEnd"/>
                      </w:p>
                    </w:sdtContent>
                  </w:sdt>
                  <w:p w14:paraId="030DB819" w14:textId="77777777" w:rsidR="00827629" w:rsidRDefault="00827629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8BA1B7C" wp14:editId="06BD3F3D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A3BBBAD" id="Rectangle 5" o:spid="_x0000_s1026" style="position:absolute;margin-left:0;margin-top:0;width:556.9pt;height:11in;z-index:-25164492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52FBCD0" wp14:editId="336B2D2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E9F8D65" w14:textId="77777777" w:rsidR="00827629" w:rsidRDefault="008276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252FBCD0" id="_x0000_s1033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14:paraId="2E9F8D65" w14:textId="77777777" w:rsidR="00827629" w:rsidRDefault="0082762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AF6CAF" wp14:editId="31E94EA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95E3D" w14:textId="77777777" w:rsidR="00827629" w:rsidRDefault="008276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1AF6CAF" id="Rectangle 4" o:spid="_x0000_s1034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14:paraId="31695E3D" w14:textId="77777777" w:rsidR="00827629" w:rsidRDefault="008276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AF42" w14:textId="77777777" w:rsidR="00827629" w:rsidRDefault="00000000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E7BA879" wp14:editId="48FB063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6C93FC5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976A4" wp14:editId="0EB9608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DEA6527" w14:textId="5D91E6A4" w:rsidR="00827629" w:rsidRDefault="00FA44CE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Proyecto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Moogle</w:t>
                              </w:r>
                              <w:proofErr w:type="spellEnd"/>
                            </w:p>
                          </w:sdtContent>
                        </w:sdt>
                        <w:p w14:paraId="54377870" w14:textId="77777777" w:rsidR="00827629" w:rsidRDefault="00827629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612976A4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DEA6527" w14:textId="5D91E6A4" w:rsidR="00827629" w:rsidRDefault="00FA44CE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Proyecto 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Moogle</w:t>
                        </w:r>
                        <w:proofErr w:type="spellEnd"/>
                      </w:p>
                    </w:sdtContent>
                  </w:sdt>
                  <w:p w14:paraId="54377870" w14:textId="77777777" w:rsidR="00827629" w:rsidRDefault="00827629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B9B512" wp14:editId="0764680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94F00B" w14:textId="77777777" w:rsidR="00827629" w:rsidRDefault="00827629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8B9B512" id="_x0000_s1036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DqS3yR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14:paraId="7494F00B" w14:textId="77777777" w:rsidR="00827629" w:rsidRDefault="00827629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F8A5F2" wp14:editId="2B030BF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9EDD25" w14:textId="77777777" w:rsidR="00827629" w:rsidRDefault="008276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1F8A5F2" id="_x0000_s1037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5x3UJg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14:paraId="269EDD25" w14:textId="77777777" w:rsidR="00827629" w:rsidRDefault="008276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346"/>
    <w:multiLevelType w:val="hybridMultilevel"/>
    <w:tmpl w:val="EBAE37E4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2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mirrorMargins/>
  <w:proofState w:spelling="clean" w:grammar="clean"/>
  <w:attachedTemplate r:id="rId1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CE"/>
    <w:rsid w:val="000237AC"/>
    <w:rsid w:val="000F1A9F"/>
    <w:rsid w:val="00124890"/>
    <w:rsid w:val="00150530"/>
    <w:rsid w:val="001B7564"/>
    <w:rsid w:val="00227BD9"/>
    <w:rsid w:val="002368B3"/>
    <w:rsid w:val="00266559"/>
    <w:rsid w:val="002C4CD5"/>
    <w:rsid w:val="00315829"/>
    <w:rsid w:val="0033066D"/>
    <w:rsid w:val="003C171F"/>
    <w:rsid w:val="003C4639"/>
    <w:rsid w:val="00445979"/>
    <w:rsid w:val="0061425A"/>
    <w:rsid w:val="00617F84"/>
    <w:rsid w:val="0067324E"/>
    <w:rsid w:val="00684EE6"/>
    <w:rsid w:val="007F6A55"/>
    <w:rsid w:val="00800603"/>
    <w:rsid w:val="00801440"/>
    <w:rsid w:val="00827629"/>
    <w:rsid w:val="00831EDE"/>
    <w:rsid w:val="008A064D"/>
    <w:rsid w:val="008C0C2D"/>
    <w:rsid w:val="008D1708"/>
    <w:rsid w:val="008D674D"/>
    <w:rsid w:val="008E67C6"/>
    <w:rsid w:val="00946D68"/>
    <w:rsid w:val="009A035B"/>
    <w:rsid w:val="00AC0259"/>
    <w:rsid w:val="00B2553A"/>
    <w:rsid w:val="00B36EB0"/>
    <w:rsid w:val="00BF362A"/>
    <w:rsid w:val="00C07E87"/>
    <w:rsid w:val="00CB504D"/>
    <w:rsid w:val="00D5504E"/>
    <w:rsid w:val="00DD3B3D"/>
    <w:rsid w:val="00EA3FED"/>
    <w:rsid w:val="00F02029"/>
    <w:rsid w:val="00F15569"/>
    <w:rsid w:val="00F657F3"/>
    <w:rsid w:val="00FA44CE"/>
    <w:rsid w:val="00FF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DC99CDB"/>
  <w15:docId w15:val="{6607D3B5-05E4-4CB8-B529-E159711C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848057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8553A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53A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F654B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848057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C4635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9A57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8553A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6F654B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6F654B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675E47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C4635" w:themeColor="text2" w:themeShade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FFFFFF" w:themeColor="background1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9A57C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9CBEB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9CBEB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848057" w:themeColor="accent1" w:themeShade="BF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33D0E2EE9F4FAD82C939C180866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05704-C7F7-4044-986B-C5D04E060B4B}"/>
      </w:docPartPr>
      <w:docPartBody>
        <w:p w:rsidR="00CF4185" w:rsidRDefault="00000000">
          <w:pPr>
            <w:pStyle w:val="9A33D0E2EE9F4FAD82C939C180866071"/>
          </w:pPr>
          <w:r>
            <w:t>[Type the document title]</w:t>
          </w:r>
        </w:p>
      </w:docPartBody>
    </w:docPart>
    <w:docPart>
      <w:docPartPr>
        <w:name w:val="8BA57695006F4864ACA8BE9F5521D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54BD0-49BB-446A-84EE-76D685BCACE2}"/>
      </w:docPartPr>
      <w:docPartBody>
        <w:p w:rsidR="00CF4185" w:rsidRDefault="00000000">
          <w:pPr>
            <w:pStyle w:val="8BA57695006F4864ACA8BE9F5521DC6C"/>
          </w:pPr>
          <w:r>
            <w:rPr>
              <w:rStyle w:val="PlaceholderText"/>
            </w:rPr>
            <w:t>[Type the document subtitle]</w:t>
          </w:r>
        </w:p>
      </w:docPartBody>
    </w:docPart>
    <w:docPart>
      <w:docPartPr>
        <w:name w:val="F02A00C732744D5388626D09669D8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5494C-1E5D-4A79-8F1C-D3B93A68B9F6}"/>
      </w:docPartPr>
      <w:docPartBody>
        <w:p w:rsidR="00CF4185" w:rsidRDefault="00000000">
          <w:pPr>
            <w:pStyle w:val="F02A00C732744D5388626D09669D8089"/>
          </w:pPr>
          <w:r>
            <w:rPr>
              <w:rFonts w:asciiTheme="majorHAnsi" w:hAnsiTheme="majorHAnsi"/>
              <w:color w:val="E7E6E6" w:themeColor="background2"/>
              <w:sz w:val="80"/>
              <w:szCs w:val="80"/>
            </w:rPr>
            <w:t>[Type the document title]</w:t>
          </w:r>
        </w:p>
      </w:docPartBody>
    </w:docPart>
    <w:docPart>
      <w:docPartPr>
        <w:name w:val="93ED14FC424647B59180B41688AD8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AC960-BEC3-44A0-9B78-02357BD56DC4}"/>
      </w:docPartPr>
      <w:docPartBody>
        <w:p w:rsidR="00CF4185" w:rsidRDefault="00000000">
          <w:pPr>
            <w:pStyle w:val="93ED14FC424647B59180B41688AD8E48"/>
          </w:pPr>
          <w:r>
            <w:rPr>
              <w:color w:val="E7E6E6" w:themeColor="background2"/>
            </w:rPr>
            <w:t>[Type the document subtitle]</w:t>
          </w:r>
        </w:p>
      </w:docPartBody>
    </w:docPart>
    <w:docPart>
      <w:docPartPr>
        <w:name w:val="CC0A3F4061CD4C5AAC82EEF31EC0D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3CA92-D81A-4658-AD7A-B8FF0DB7C101}"/>
      </w:docPartPr>
      <w:docPartBody>
        <w:p w:rsidR="00CF4185" w:rsidRDefault="00000000">
          <w:pPr>
            <w:pStyle w:val="CC0A3F4061CD4C5AAC82EEF31EC0DA9A"/>
          </w:pPr>
          <w:r>
            <w:rPr>
              <w:color w:val="E7E6E6" w:themeColor="background2"/>
            </w:rP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597A767BC694C91A24D545640B21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5A664-D27C-4F22-AE3D-0C767EC37F00}"/>
      </w:docPartPr>
      <w:docPartBody>
        <w:p w:rsidR="00CF4185" w:rsidRDefault="00000000">
          <w:pPr>
            <w:pStyle w:val="8597A767BC694C91A24D545640B2180B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9F"/>
    <w:rsid w:val="009D639F"/>
    <w:rsid w:val="00C35678"/>
    <w:rsid w:val="00CF4185"/>
    <w:rsid w:val="00D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U" w:eastAsia="es-C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28"/>
      <w:lang w:val="en-US"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3D0E2EE9F4FAD82C939C180866071">
    <w:name w:val="9A33D0E2EE9F4FAD82C939C180866071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BA57695006F4864ACA8BE9F5521DC6C">
    <w:name w:val="8BA57695006F4864ACA8BE9F5521DC6C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28"/>
      <w:lang w:val="en-US"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sz w:val="24"/>
      <w:lang w:val="en-US" w:eastAsia="ko-KR"/>
    </w:rPr>
  </w:style>
  <w:style w:type="paragraph" w:customStyle="1" w:styleId="F02A00C732744D5388626D09669D8089">
    <w:name w:val="F02A00C732744D5388626D09669D8089"/>
  </w:style>
  <w:style w:type="paragraph" w:customStyle="1" w:styleId="93ED14FC424647B59180B41688AD8E48">
    <w:name w:val="93ED14FC424647B59180B41688AD8E48"/>
  </w:style>
  <w:style w:type="paragraph" w:customStyle="1" w:styleId="CC0A3F4061CD4C5AAC82EEF31EC0DA9A">
    <w:name w:val="CC0A3F4061CD4C5AAC82EEF31EC0DA9A"/>
  </w:style>
  <w:style w:type="paragraph" w:customStyle="1" w:styleId="8597A767BC694C91A24D545640B2180B">
    <w:name w:val="8597A767BC694C91A24D545640B218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Alina María de la Noval Armenteros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77219-AEDE-4F83-AA1A-2AAFF553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294</TotalTime>
  <Pages>5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Moogle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Moogle</dc:title>
  <dc:subject>Manual de Uso y de Programación</dc:subject>
  <dc:creator>Alina</dc:creator>
  <cp:lastModifiedBy>Alina</cp:lastModifiedBy>
  <cp:revision>35</cp:revision>
  <dcterms:created xsi:type="dcterms:W3CDTF">2023-05-07T20:10:00Z</dcterms:created>
  <dcterms:modified xsi:type="dcterms:W3CDTF">2023-05-08T02:02:00Z</dcterms:modified>
</cp:coreProperties>
</file>